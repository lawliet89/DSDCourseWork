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0F" w:rsidRPr="00B04BAA" w:rsidRDefault="00B04BAA" w:rsidP="0034430F">
      <w:pPr>
        <w:rPr>
          <w:b/>
          <w:sz w:val="28"/>
          <w:szCs w:val="28"/>
          <w:u w:val="single"/>
        </w:rPr>
      </w:pPr>
      <w:r w:rsidRPr="00B04BAA">
        <w:rPr>
          <w:b/>
          <w:sz w:val="28"/>
          <w:szCs w:val="28"/>
          <w:u w:val="single"/>
        </w:rPr>
        <w:t>Part I</w:t>
      </w:r>
    </w:p>
    <w:p w:rsidR="00B04BAA" w:rsidRDefault="00B04BAA" w:rsidP="0034430F">
      <w:pPr>
        <w:rPr>
          <w:b/>
          <w:u w:val="single"/>
        </w:rPr>
      </w:pPr>
    </w:p>
    <w:p w:rsidR="00B04BAA" w:rsidRDefault="00B04BAA" w:rsidP="0034430F">
      <w:pPr>
        <w:rPr>
          <w:b/>
          <w:u w:val="single"/>
        </w:rPr>
      </w:pPr>
      <w:r>
        <w:rPr>
          <w:b/>
          <w:u w:val="single"/>
        </w:rPr>
        <w:t xml:space="preserve">Setting </w:t>
      </w:r>
      <w:proofErr w:type="gramStart"/>
      <w:r>
        <w:rPr>
          <w:b/>
          <w:u w:val="single"/>
        </w:rPr>
        <w:t>Up</w:t>
      </w:r>
      <w:proofErr w:type="gramEnd"/>
      <w:r>
        <w:rPr>
          <w:b/>
          <w:u w:val="single"/>
        </w:rPr>
        <w:t xml:space="preserve"> NIOS II</w:t>
      </w:r>
    </w:p>
    <w:p w:rsidR="00B04BAA" w:rsidRDefault="00B04BAA" w:rsidP="0034430F">
      <w:r>
        <w:t xml:space="preserve">Setting up the NIOS II system, was a relatively trivial task –following the tutorial correctly was all that was required. </w:t>
      </w:r>
    </w:p>
    <w:p w:rsidR="00B04BAA" w:rsidRDefault="00B04BAA" w:rsidP="0034430F">
      <w:r>
        <w:t>We first performed this on the DE2-70 board, and then later on the DE0 board. As we were one of the first groups to do this – we found there was an issue with the compiling of Quartus projects on the lab computers – they have to be compiled on the H</w:t>
      </w:r>
      <w:proofErr w:type="gramStart"/>
      <w:r>
        <w:t>:/</w:t>
      </w:r>
      <w:proofErr w:type="gramEnd"/>
      <w:r>
        <w:t xml:space="preserve"> drive rather than the mapped </w:t>
      </w:r>
      <w:r w:rsidRPr="00B04BAA">
        <w:t>\\ic.ac.uk\homes\</w:t>
      </w:r>
      <w:r>
        <w:t xml:space="preserve">  drive. Once this issue was overcome we proceeded on to the next problem. </w:t>
      </w:r>
    </w:p>
    <w:p w:rsidR="00B04BAA" w:rsidRDefault="00B04BAA" w:rsidP="0034430F">
      <w:r>
        <w:rPr>
          <w:noProof/>
          <w:lang w:eastAsia="en-GB"/>
        </w:rPr>
        <w:drawing>
          <wp:inline distT="0" distB="0" distL="0" distR="0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os2b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AA" w:rsidRDefault="00B04BAA" w:rsidP="0034430F">
      <w:r>
        <w:t xml:space="preserve">The system was then tested using count binary and the </w:t>
      </w:r>
      <w:proofErr w:type="spellStart"/>
      <w:r>
        <w:t>hello_world</w:t>
      </w:r>
      <w:proofErr w:type="spellEnd"/>
      <w:r>
        <w:t xml:space="preserve"> example files set out in the NIOS II Eclipse software. </w:t>
      </w:r>
    </w:p>
    <w:p w:rsidR="00B04BAA" w:rsidRPr="00B04BAA" w:rsidRDefault="00B04BAA" w:rsidP="0034430F">
      <w:pPr>
        <w:rPr>
          <w:b/>
          <w:u w:val="single"/>
        </w:rPr>
      </w:pPr>
      <w:r w:rsidRPr="00B04BAA">
        <w:rPr>
          <w:b/>
          <w:u w:val="single"/>
        </w:rPr>
        <w:t>Determinant Square Matrix</w:t>
      </w:r>
      <w:r w:rsidR="00996D39">
        <w:rPr>
          <w:b/>
          <w:u w:val="single"/>
        </w:rPr>
        <w:t xml:space="preserve"> in Software</w:t>
      </w:r>
    </w:p>
    <w:p w:rsidR="00B04BAA" w:rsidRDefault="00B04BAA" w:rsidP="0034430F">
      <w:r>
        <w:t>The</w:t>
      </w:r>
      <w:r w:rsidR="00E37FF7">
        <w:t xml:space="preserve"> determinant of a 3x3 </w:t>
      </w:r>
      <w:r>
        <w:t xml:space="preserve">Matrix </w:t>
      </w:r>
      <w:r w:rsidR="00E37FF7">
        <w:t xml:space="preserve">performed in software was done on the NIOS II. </w:t>
      </w:r>
    </w:p>
    <w:p w:rsidR="00E37FF7" w:rsidRDefault="00E37FF7" w:rsidP="0034430F"/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determinant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Let us copy the matrix first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First step: perform LU Decomposition using Doolittle's Method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algorithm will return, in the same matrix, a lower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(i.e. diagonals one)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and an upper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trangular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https://vismor.com/documents/network_analysis/matrix_algorithms/S4.SS2.php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Second step is to find the determinant.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Because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lower triangle is a unit triangular matrix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the determinant is simply a product of all the upper triangle diagonal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which in this case is exactly the diagonal of m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Based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j, and a float pointer, get the value at row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Based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j, and a float pointer, put the value at row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column j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dimension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37FF7" w:rsidRDefault="00E37FF7" w:rsidP="003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dimension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7FF7" w:rsidRDefault="00E37FF7" w:rsidP="003F71BC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37FF7" w:rsidRDefault="00E37FF7" w:rsidP="0034430F"/>
    <w:p w:rsidR="00E37FF7" w:rsidRDefault="00E37FF7" w:rsidP="0034430F">
      <w:r>
        <w:t xml:space="preserve">Calculation of the 3X3 matrix </w:t>
      </w:r>
      <w:proofErr w:type="gramStart"/>
      <w:r>
        <w:t>took  -</w:t>
      </w:r>
      <w:proofErr w:type="gramEnd"/>
      <w:r>
        <w:t xml:space="preserve"> 0.009</w:t>
      </w:r>
      <w:r w:rsidR="003F71BC">
        <w:t xml:space="preserve"> for 10 iterations. </w:t>
      </w:r>
    </w:p>
    <w:p w:rsidR="003F71BC" w:rsidRDefault="00996D39" w:rsidP="0034430F">
      <w:pPr>
        <w:rPr>
          <w:b/>
          <w:u w:val="single"/>
        </w:rPr>
      </w:pPr>
      <w:r w:rsidRPr="00996D39">
        <w:rPr>
          <w:b/>
          <w:u w:val="single"/>
        </w:rPr>
        <w:t>SDRAM</w:t>
      </w:r>
    </w:p>
    <w:p w:rsidR="00996D39" w:rsidRDefault="00996D39" w:rsidP="0034430F">
      <w:pPr>
        <w:rPr>
          <w:b/>
          <w:u w:val="single"/>
        </w:rPr>
      </w:pPr>
    </w:p>
    <w:p w:rsidR="00996D39" w:rsidRPr="00996D39" w:rsidRDefault="00996D39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drawing>
          <wp:inline distT="0" distB="0" distL="0" distR="0">
            <wp:extent cx="5731510" cy="3552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 qs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BC" w:rsidRDefault="003F71BC" w:rsidP="0034430F"/>
    <w:p w:rsidR="00813E7D" w:rsidRDefault="00813E7D" w:rsidP="0034430F">
      <w:r w:rsidRPr="00813E7D">
        <w:t>3x3 with SDRAM 10 iterations = 0.016s</w:t>
      </w:r>
    </w:p>
    <w:p w:rsidR="00813E7D" w:rsidRDefault="00813E7D" w:rsidP="0034430F"/>
    <w:p w:rsidR="00813E7D" w:rsidRP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Embedded Multipliers </w:t>
      </w:r>
    </w:p>
    <w:p w:rsidR="00392416" w:rsidRDefault="00392416" w:rsidP="0034430F">
      <w:r>
        <w:t>Times and Sizes</w:t>
      </w:r>
    </w:p>
    <w:p w:rsidR="003F71BC" w:rsidRP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LUT – based Multipliers </w:t>
      </w:r>
    </w:p>
    <w:p w:rsidR="00E37FF7" w:rsidRDefault="00392416" w:rsidP="0034430F">
      <w:r>
        <w:t xml:space="preserve">Times and sizes – </w:t>
      </w:r>
    </w:p>
    <w:p w:rsidR="00392416" w:rsidRDefault="00392416" w:rsidP="0034430F">
      <w:r>
        <w:t xml:space="preserve">Performance loss percentages – make some kind of graph here. </w:t>
      </w:r>
    </w:p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/>
    <w:p w:rsidR="00392416" w:rsidRDefault="00392416" w:rsidP="0034430F">
      <w:pPr>
        <w:rPr>
          <w:b/>
          <w:u w:val="single"/>
        </w:rPr>
      </w:pPr>
      <w:r w:rsidRPr="00392416">
        <w:rPr>
          <w:b/>
          <w:u w:val="single"/>
        </w:rPr>
        <w:t xml:space="preserve">Floating Point Hardware </w:t>
      </w:r>
    </w:p>
    <w:p w:rsidR="00392416" w:rsidRDefault="00392416" w:rsidP="0034430F">
      <w:pPr>
        <w:rPr>
          <w:b/>
          <w:u w:val="single"/>
        </w:rPr>
      </w:pPr>
    </w:p>
    <w:p w:rsidR="00392416" w:rsidRPr="00392416" w:rsidRDefault="00392416" w:rsidP="0034430F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83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 Point B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16" w:rsidRDefault="00392416" w:rsidP="0034430F"/>
    <w:p w:rsidR="00392416" w:rsidRDefault="00392416" w:rsidP="0034430F">
      <w:bookmarkStart w:id="0" w:name="_GoBack"/>
      <w:bookmarkEnd w:id="0"/>
    </w:p>
    <w:p w:rsidR="00392416" w:rsidRDefault="00392416" w:rsidP="0034430F"/>
    <w:p w:rsidR="00392416" w:rsidRDefault="00392416" w:rsidP="0034430F"/>
    <w:p w:rsidR="00392416" w:rsidRDefault="00392416" w:rsidP="0034430F"/>
    <w:p w:rsidR="00392416" w:rsidRPr="00B04BAA" w:rsidRDefault="00392416" w:rsidP="0034430F"/>
    <w:sectPr w:rsidR="00392416" w:rsidRPr="00B0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3A"/>
    <w:rsid w:val="0034430F"/>
    <w:rsid w:val="00392416"/>
    <w:rsid w:val="003F71BC"/>
    <w:rsid w:val="0049396D"/>
    <w:rsid w:val="00813E7D"/>
    <w:rsid w:val="00996D39"/>
    <w:rsid w:val="00A51EE7"/>
    <w:rsid w:val="00B04BAA"/>
    <w:rsid w:val="00D0593A"/>
    <w:rsid w:val="00E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B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B0C189E3</Template>
  <TotalTime>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Bennett, Richard</dc:creator>
  <cp:lastModifiedBy>Bennett, Richard</cp:lastModifiedBy>
  <cp:revision>2</cp:revision>
  <dcterms:created xsi:type="dcterms:W3CDTF">2013-03-18T16:15:00Z</dcterms:created>
  <dcterms:modified xsi:type="dcterms:W3CDTF">2013-03-18T16:15:00Z</dcterms:modified>
</cp:coreProperties>
</file>